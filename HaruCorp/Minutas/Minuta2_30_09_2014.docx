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951"/>
        <w:gridCol w:w="5077"/>
        <w:gridCol w:w="1585"/>
        <w:gridCol w:w="1561"/>
      </w:tblGrid>
      <w:tr w:rsidR="00477622" w:rsidRPr="00D9296E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D9296E" w:rsidRDefault="005C76BF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Biblioteca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77622" w:rsidRPr="00D9296E" w:rsidRDefault="005C76BF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30/09/2014</w:t>
            </w:r>
          </w:p>
        </w:tc>
      </w:tr>
      <w:tr w:rsidR="00D9296E" w:rsidRPr="00D9296E" w:rsidTr="00E72FB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5C76BF" w:rsidP="00B31AFF">
            <w:pPr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Haru</w:t>
            </w:r>
            <w:proofErr w:type="spellEnd"/>
            <w:r w:rsidR="0052495B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Corp</w:t>
            </w:r>
            <w:proofErr w:type="spellEnd"/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5C76BF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02:30pm</w:t>
            </w:r>
          </w:p>
        </w:tc>
      </w:tr>
      <w:tr w:rsidR="00D9296E" w:rsidRPr="00D9296E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5C76BF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Aclaración de requerimientos   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5C76BF" w:rsidP="00E72FB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02:45pm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901108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901108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7571A2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Juana Eréndira Galván Rodríguez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5C76BF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5C76BF" w:rsidRPr="00E510C4" w:rsidTr="00901108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5C76BF" w:rsidRPr="005D03C6" w:rsidRDefault="00403DD0" w:rsidP="00EF253F">
            <w:pPr>
              <w:jc w:val="left"/>
              <w:rPr>
                <w:rFonts w:ascii="Arial" w:hAnsi="Arial" w:cs="Arial"/>
              </w:rPr>
            </w:pPr>
            <w:r w:rsidRPr="005D03C6">
              <w:rPr>
                <w:rFonts w:ascii="Arial" w:hAnsi="Arial" w:cs="Arial"/>
              </w:rPr>
              <w:t>Ernesto Jacobo Troncoso de la Riva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5C76BF" w:rsidRDefault="005C76BF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5C76BF" w:rsidP="00181870">
            <w:pPr>
              <w:jc w:val="left"/>
              <w:rPr>
                <w:rFonts w:ascii="Arial" w:hAnsi="Arial" w:cs="Arial"/>
              </w:rPr>
            </w:pPr>
            <w:r w:rsidRPr="005D03C6">
              <w:rPr>
                <w:rFonts w:ascii="Arial" w:hAnsi="Arial" w:cs="Arial"/>
              </w:rPr>
              <w:t>Abraham Alejandro Torres Gutiérrez</w:t>
            </w:r>
          </w:p>
        </w:tc>
        <w:tc>
          <w:tcPr>
            <w:tcW w:w="1051" w:type="pct"/>
          </w:tcPr>
          <w:p w:rsidR="00477622" w:rsidRPr="00E510C4" w:rsidRDefault="005C76BF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ayout w:type="fixed"/>
        <w:tblLook w:val="04A0" w:firstRow="1" w:lastRow="0" w:firstColumn="1" w:lastColumn="0" w:noHBand="0" w:noVBand="1"/>
      </w:tblPr>
      <w:tblGrid>
        <w:gridCol w:w="4503"/>
        <w:gridCol w:w="1701"/>
        <w:gridCol w:w="1559"/>
        <w:gridCol w:w="850"/>
        <w:gridCol w:w="1575"/>
      </w:tblGrid>
      <w:tr w:rsidR="009F70DD" w:rsidRPr="00E510C4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9F70DD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ACCIONES</w:t>
            </w:r>
          </w:p>
        </w:tc>
      </w:tr>
      <w:tr w:rsidR="00EF253F" w:rsidRPr="00071E56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  <w:p w:rsidR="009F70DD" w:rsidRPr="00071E56" w:rsidRDefault="002B2B19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</w:t>
            </w:r>
            <w:r w:rsidR="009F70DD" w:rsidRPr="00071E56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Status</w:t>
            </w:r>
          </w:p>
        </w:tc>
      </w:tr>
      <w:tr w:rsidR="00760F2E" w:rsidRPr="00071E56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  <w:tblHeader/>
        </w:trPr>
        <w:tc>
          <w:tcPr>
            <w:tcW w:w="2210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</w:tc>
      </w:tr>
      <w:tr w:rsidR="00EF253F" w:rsidRPr="00E510C4" w:rsidTr="00901108">
        <w:trPr>
          <w:cantSplit/>
        </w:trPr>
        <w:tc>
          <w:tcPr>
            <w:tcW w:w="2210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403DD0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Agregar alumnos y maestros a las actividades</w:t>
            </w:r>
            <w:r w:rsidR="00022A14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83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7571A2" w:rsidP="007571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EJTR</w:t>
            </w:r>
          </w:p>
        </w:tc>
        <w:tc>
          <w:tcPr>
            <w:tcW w:w="76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7571A2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6/OCT/14</w:t>
            </w:r>
          </w:p>
        </w:tc>
        <w:bookmarkStart w:id="0" w:name="Casilla1"/>
        <w:tc>
          <w:tcPr>
            <w:tcW w:w="417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EA2CB3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0"/>
          </w:p>
        </w:tc>
        <w:tc>
          <w:tcPr>
            <w:tcW w:w="773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7571A2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6/OCT/14</w:t>
            </w:r>
          </w:p>
        </w:tc>
      </w:tr>
      <w:tr w:rsidR="00EF253F" w:rsidRPr="00E510C4" w:rsidTr="00071E56">
        <w:trPr>
          <w:cantSplit/>
        </w:trPr>
        <w:tc>
          <w:tcPr>
            <w:tcW w:w="2210" w:type="pct"/>
            <w:vAlign w:val="center"/>
          </w:tcPr>
          <w:p w:rsidR="004B113D" w:rsidRPr="00E510C4" w:rsidRDefault="00403DD0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solo alumnos a las reportes de las actividades</w:t>
            </w:r>
            <w:r w:rsidR="00022A14">
              <w:rPr>
                <w:rFonts w:ascii="Arial" w:hAnsi="Arial" w:cs="Arial"/>
              </w:rPr>
              <w:t>.</w:t>
            </w:r>
          </w:p>
        </w:tc>
        <w:tc>
          <w:tcPr>
            <w:tcW w:w="835" w:type="pct"/>
            <w:vAlign w:val="center"/>
          </w:tcPr>
          <w:p w:rsidR="004B113D" w:rsidRPr="00E510C4" w:rsidRDefault="007571A2" w:rsidP="007571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EJTR</w:t>
            </w:r>
          </w:p>
        </w:tc>
        <w:tc>
          <w:tcPr>
            <w:tcW w:w="765" w:type="pct"/>
            <w:vAlign w:val="center"/>
          </w:tcPr>
          <w:p w:rsidR="004B113D" w:rsidRPr="00E510C4" w:rsidRDefault="007571A2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6/OCT/14</w:t>
            </w:r>
          </w:p>
        </w:tc>
        <w:tc>
          <w:tcPr>
            <w:tcW w:w="417" w:type="pct"/>
            <w:vAlign w:val="center"/>
          </w:tcPr>
          <w:p w:rsidR="004B113D" w:rsidRPr="00E510C4" w:rsidRDefault="00806D8E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403DD0" w:rsidRPr="00E510C4" w:rsidTr="00071E56">
        <w:trPr>
          <w:cantSplit/>
        </w:trPr>
        <w:tc>
          <w:tcPr>
            <w:tcW w:w="2210" w:type="pct"/>
            <w:vAlign w:val="center"/>
          </w:tcPr>
          <w:p w:rsidR="00403DD0" w:rsidRDefault="00022A14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Designación de usuario y contraseña por parte del administrador. </w:t>
            </w:r>
          </w:p>
        </w:tc>
        <w:tc>
          <w:tcPr>
            <w:tcW w:w="835" w:type="pct"/>
            <w:vAlign w:val="center"/>
          </w:tcPr>
          <w:p w:rsidR="00403DD0" w:rsidRPr="00E510C4" w:rsidRDefault="007571A2" w:rsidP="007571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AATG</w:t>
            </w:r>
          </w:p>
        </w:tc>
        <w:tc>
          <w:tcPr>
            <w:tcW w:w="765" w:type="pct"/>
            <w:vAlign w:val="center"/>
          </w:tcPr>
          <w:p w:rsidR="00403DD0" w:rsidRPr="00E510C4" w:rsidRDefault="007571A2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6/OCT/14</w:t>
            </w:r>
          </w:p>
        </w:tc>
        <w:tc>
          <w:tcPr>
            <w:tcW w:w="417" w:type="pct"/>
            <w:vAlign w:val="center"/>
          </w:tcPr>
          <w:p w:rsidR="00403DD0" w:rsidRPr="00E510C4" w:rsidRDefault="00EA2CB3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FORMCHECKBOX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403DD0" w:rsidRPr="00E510C4" w:rsidRDefault="00403DD0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022A14" w:rsidRPr="00E510C4" w:rsidTr="00071E56">
        <w:trPr>
          <w:cantSplit/>
        </w:trPr>
        <w:tc>
          <w:tcPr>
            <w:tcW w:w="2210" w:type="pct"/>
            <w:vAlign w:val="center"/>
          </w:tcPr>
          <w:p w:rsidR="00022A14" w:rsidRDefault="00022A14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Generar 3 tipos de listas: lista por día, lista general mensual y general trimestral. </w:t>
            </w:r>
          </w:p>
        </w:tc>
        <w:tc>
          <w:tcPr>
            <w:tcW w:w="835" w:type="pct"/>
            <w:vAlign w:val="center"/>
          </w:tcPr>
          <w:p w:rsidR="00022A14" w:rsidRPr="00E510C4" w:rsidRDefault="007571A2" w:rsidP="007571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EJTR</w:t>
            </w:r>
          </w:p>
        </w:tc>
        <w:tc>
          <w:tcPr>
            <w:tcW w:w="765" w:type="pct"/>
            <w:vAlign w:val="center"/>
          </w:tcPr>
          <w:p w:rsidR="00022A14" w:rsidRPr="00E510C4" w:rsidRDefault="007571A2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6/OCT/14</w:t>
            </w:r>
          </w:p>
        </w:tc>
        <w:tc>
          <w:tcPr>
            <w:tcW w:w="417" w:type="pct"/>
            <w:vAlign w:val="center"/>
          </w:tcPr>
          <w:p w:rsidR="00022A14" w:rsidRPr="00E510C4" w:rsidRDefault="00EA2CB3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FORMCHECKBOX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022A14" w:rsidRPr="00E510C4" w:rsidRDefault="00022A14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EA2CB3" w:rsidRPr="00E510C4" w:rsidTr="00071E56">
        <w:trPr>
          <w:cantSplit/>
        </w:trPr>
        <w:tc>
          <w:tcPr>
            <w:tcW w:w="2210" w:type="pct"/>
            <w:vAlign w:val="center"/>
          </w:tcPr>
          <w:p w:rsidR="00EA2CB3" w:rsidRDefault="00EA2CB3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Revisión del estado del listado por día y por semana </w:t>
            </w:r>
          </w:p>
        </w:tc>
        <w:tc>
          <w:tcPr>
            <w:tcW w:w="835" w:type="pct"/>
            <w:vAlign w:val="center"/>
          </w:tcPr>
          <w:p w:rsidR="00EA2CB3" w:rsidRPr="00E510C4" w:rsidRDefault="007571A2" w:rsidP="007571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RGR</w:t>
            </w:r>
          </w:p>
        </w:tc>
        <w:tc>
          <w:tcPr>
            <w:tcW w:w="765" w:type="pct"/>
            <w:vAlign w:val="center"/>
          </w:tcPr>
          <w:p w:rsidR="00EA2CB3" w:rsidRPr="00E510C4" w:rsidRDefault="007571A2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6/OCT/14</w:t>
            </w:r>
          </w:p>
        </w:tc>
        <w:tc>
          <w:tcPr>
            <w:tcW w:w="417" w:type="pct"/>
            <w:vAlign w:val="center"/>
          </w:tcPr>
          <w:p w:rsidR="00EA2CB3" w:rsidRPr="00E510C4" w:rsidRDefault="00EA2CB3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FORMCHECKBOX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EA2CB3" w:rsidRPr="00E510C4" w:rsidRDefault="00EA2CB3" w:rsidP="00071E5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906"/>
        <w:gridCol w:w="2282"/>
      </w:tblGrid>
      <w:tr w:rsidR="001163F0" w:rsidRPr="00E510C4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9F70DD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E510C4" w:rsidTr="00901108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022A14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acordó por parte del cliente que enviara los formatos de los reportes y listados</w:t>
            </w:r>
            <w:r w:rsidR="001C6B70">
              <w:rPr>
                <w:rFonts w:ascii="Arial" w:hAnsi="Arial" w:cs="Arial"/>
              </w:rPr>
              <w:t>.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7571A2" w:rsidRDefault="007571A2" w:rsidP="007571A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J</w:t>
            </w:r>
            <w:r w:rsidR="00EA2CB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GR</w:t>
            </w:r>
          </w:p>
        </w:tc>
      </w:tr>
      <w:tr w:rsidR="001163F0" w:rsidRPr="00E510C4" w:rsidTr="00071E56">
        <w:trPr>
          <w:cantSplit/>
        </w:trPr>
        <w:tc>
          <w:tcPr>
            <w:tcW w:w="3880" w:type="pct"/>
            <w:vAlign w:val="center"/>
          </w:tcPr>
          <w:p w:rsidR="001163F0" w:rsidRPr="00E510C4" w:rsidRDefault="0052495B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especificaciones al proyecto</w:t>
            </w:r>
          </w:p>
        </w:tc>
        <w:tc>
          <w:tcPr>
            <w:tcW w:w="1120" w:type="pct"/>
            <w:vAlign w:val="center"/>
          </w:tcPr>
          <w:p w:rsidR="001163F0" w:rsidRPr="00E510C4" w:rsidRDefault="0052495B" w:rsidP="005249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EJTR</w:t>
            </w:r>
            <w:bookmarkStart w:id="1" w:name="_GoBack"/>
            <w:bookmarkEnd w:id="1"/>
          </w:p>
        </w:tc>
      </w:tr>
    </w:tbl>
    <w:p w:rsidR="004411FC" w:rsidRPr="00E510C4" w:rsidRDefault="004411FC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188"/>
      </w:tblGrid>
      <w:tr w:rsidR="001163F0" w:rsidRPr="00E510C4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1163F0" w:rsidRPr="00E510C4" w:rsidTr="00071E56">
        <w:tc>
          <w:tcPr>
            <w:tcW w:w="5000" w:type="pct"/>
            <w:vAlign w:val="center"/>
          </w:tcPr>
          <w:p w:rsidR="001163F0" w:rsidRPr="00E510C4" w:rsidRDefault="00EA2CB3" w:rsidP="00EA2CB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</w:t>
            </w:r>
            <w:r w:rsidR="009B0B56">
              <w:rPr>
                <w:rFonts w:ascii="Arial" w:hAnsi="Arial" w:cs="Arial"/>
              </w:rPr>
              <w:t>Lic.</w:t>
            </w:r>
            <w:r w:rsidR="001C6B70">
              <w:rPr>
                <w:rFonts w:ascii="Arial" w:hAnsi="Arial" w:cs="Arial"/>
              </w:rPr>
              <w:t xml:space="preserve"> Eré</w:t>
            </w:r>
            <w:r>
              <w:rPr>
                <w:rFonts w:ascii="Arial" w:hAnsi="Arial" w:cs="Arial"/>
              </w:rPr>
              <w:t>ndira aclaro dudas surgidas por el equipo aspectos no especificados en la primera junta de levantamiento de requerimientos</w:t>
            </w:r>
          </w:p>
        </w:tc>
      </w:tr>
    </w:tbl>
    <w:p w:rsidR="00C7560C" w:rsidRPr="00E510C4" w:rsidRDefault="00C7560C" w:rsidP="004411FC">
      <w:pPr>
        <w:rPr>
          <w:rFonts w:ascii="Arial" w:hAnsi="Arial" w:cs="Arial"/>
        </w:rPr>
      </w:pPr>
    </w:p>
    <w:sectPr w:rsidR="00C7560C" w:rsidRPr="00E510C4" w:rsidSect="00253E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747" w:rsidRDefault="00427747">
      <w:r>
        <w:separator/>
      </w:r>
    </w:p>
  </w:endnote>
  <w:endnote w:type="continuationSeparator" w:id="0">
    <w:p w:rsidR="00427747" w:rsidRDefault="00427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B56" w:rsidRDefault="009B0B5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56"/>
      <w:gridCol w:w="5056"/>
    </w:tblGrid>
    <w:tr w:rsidR="002875A0" w:rsidRPr="00071E56" w:rsidTr="00071E56">
      <w:tc>
        <w:tcPr>
          <w:tcW w:w="5056" w:type="dxa"/>
          <w:vAlign w:val="center"/>
        </w:tcPr>
        <w:p w:rsidR="002875A0" w:rsidRPr="00071E56" w:rsidRDefault="009B0B56" w:rsidP="00071E56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Administración de talleres</w:t>
          </w:r>
        </w:p>
      </w:tc>
      <w:tc>
        <w:tcPr>
          <w:tcW w:w="5056" w:type="dxa"/>
          <w:vAlign w:val="center"/>
        </w:tcPr>
        <w:p w:rsidR="002875A0" w:rsidRPr="00071E56" w:rsidRDefault="00806D8E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52495B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52495B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BC5D04">
            <w:rPr>
              <w:rFonts w:ascii="Arial" w:hAnsi="Arial" w:cs="Arial"/>
              <w:sz w:val="12"/>
              <w:szCs w:val="20"/>
            </w:rPr>
            <w:t>ptll.</w:t>
          </w:r>
          <w:r w:rsidR="00BC5D04">
            <w:rPr>
              <w:rFonts w:ascii="Arial" w:hAnsi="Arial" w:cs="Arial"/>
              <w:sz w:val="12"/>
              <w:szCs w:val="20"/>
            </w:rPr>
            <w:t>1.</w:t>
          </w:r>
          <w:r w:rsidR="00270E84" w:rsidRPr="00BC5D04">
            <w:rPr>
              <w:rFonts w:ascii="Arial" w:hAnsi="Arial" w:cs="Arial"/>
              <w:sz w:val="12"/>
              <w:szCs w:val="20"/>
            </w:rPr>
            <w:t>0</w:t>
          </w:r>
          <w:r w:rsidR="006137E6" w:rsidRPr="00BC5D04">
            <w:rPr>
              <w:rFonts w:ascii="Arial" w:hAnsi="Arial" w:cs="Arial"/>
              <w:sz w:val="12"/>
              <w:szCs w:val="20"/>
            </w:rPr>
            <w:t>.</w:t>
          </w:r>
          <w:r w:rsidR="00270E84" w:rsidRPr="00BC5D04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B56" w:rsidRDefault="009B0B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747" w:rsidRDefault="00427747">
      <w:r>
        <w:separator/>
      </w:r>
    </w:p>
  </w:footnote>
  <w:footnote w:type="continuationSeparator" w:id="0">
    <w:p w:rsidR="00427747" w:rsidRDefault="004277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B56" w:rsidRDefault="009B0B5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8"/>
      <w:gridCol w:w="7570"/>
      <w:gridCol w:w="1510"/>
    </w:tblGrid>
    <w:tr w:rsidR="00270E84" w:rsidTr="00270E84">
      <w:tc>
        <w:tcPr>
          <w:tcW w:w="544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270E84" w:rsidRP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>Minuta de junta de trabajo</w:t>
          </w:r>
        </w:p>
      </w:tc>
      <w:tc>
        <w:tcPr>
          <w:tcW w:w="741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B56" w:rsidRDefault="009B0B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DD0"/>
    <w:rsid w:val="000069FF"/>
    <w:rsid w:val="00017855"/>
    <w:rsid w:val="000225B5"/>
    <w:rsid w:val="00022A14"/>
    <w:rsid w:val="00027B86"/>
    <w:rsid w:val="00030618"/>
    <w:rsid w:val="00031347"/>
    <w:rsid w:val="00040E2C"/>
    <w:rsid w:val="00042DA8"/>
    <w:rsid w:val="000511EA"/>
    <w:rsid w:val="00054089"/>
    <w:rsid w:val="00061359"/>
    <w:rsid w:val="000622BD"/>
    <w:rsid w:val="00071E56"/>
    <w:rsid w:val="000A7347"/>
    <w:rsid w:val="000B3E13"/>
    <w:rsid w:val="000B703A"/>
    <w:rsid w:val="000C07A8"/>
    <w:rsid w:val="000C7C9F"/>
    <w:rsid w:val="000D5C77"/>
    <w:rsid w:val="000E257B"/>
    <w:rsid w:val="000E293A"/>
    <w:rsid w:val="000E5E96"/>
    <w:rsid w:val="00100C9F"/>
    <w:rsid w:val="00105102"/>
    <w:rsid w:val="00114A47"/>
    <w:rsid w:val="001163F0"/>
    <w:rsid w:val="00122B02"/>
    <w:rsid w:val="001272FE"/>
    <w:rsid w:val="00146CF0"/>
    <w:rsid w:val="00150242"/>
    <w:rsid w:val="00172412"/>
    <w:rsid w:val="00176A16"/>
    <w:rsid w:val="00181870"/>
    <w:rsid w:val="001975E5"/>
    <w:rsid w:val="001A4F43"/>
    <w:rsid w:val="001A74AC"/>
    <w:rsid w:val="001B1EAA"/>
    <w:rsid w:val="001C50CC"/>
    <w:rsid w:val="001C610E"/>
    <w:rsid w:val="001C6B70"/>
    <w:rsid w:val="001E525A"/>
    <w:rsid w:val="001E6A14"/>
    <w:rsid w:val="001F0E79"/>
    <w:rsid w:val="00201169"/>
    <w:rsid w:val="00224903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156F6"/>
    <w:rsid w:val="00321BDF"/>
    <w:rsid w:val="00326961"/>
    <w:rsid w:val="0034413C"/>
    <w:rsid w:val="00363A09"/>
    <w:rsid w:val="00371398"/>
    <w:rsid w:val="00372832"/>
    <w:rsid w:val="00391683"/>
    <w:rsid w:val="003928E4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F4F5F"/>
    <w:rsid w:val="00403DD0"/>
    <w:rsid w:val="00427747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7622"/>
    <w:rsid w:val="00481FB2"/>
    <w:rsid w:val="00486D18"/>
    <w:rsid w:val="00491461"/>
    <w:rsid w:val="004933FE"/>
    <w:rsid w:val="004B113D"/>
    <w:rsid w:val="004C5788"/>
    <w:rsid w:val="004D0CC1"/>
    <w:rsid w:val="004D1273"/>
    <w:rsid w:val="004D56FE"/>
    <w:rsid w:val="004D7918"/>
    <w:rsid w:val="00511173"/>
    <w:rsid w:val="00513ADE"/>
    <w:rsid w:val="00515DE8"/>
    <w:rsid w:val="0052426E"/>
    <w:rsid w:val="0052495B"/>
    <w:rsid w:val="00536016"/>
    <w:rsid w:val="00550AD1"/>
    <w:rsid w:val="00555B22"/>
    <w:rsid w:val="005578FA"/>
    <w:rsid w:val="00563121"/>
    <w:rsid w:val="0056400C"/>
    <w:rsid w:val="005653FD"/>
    <w:rsid w:val="005666B9"/>
    <w:rsid w:val="00580B2A"/>
    <w:rsid w:val="0058485C"/>
    <w:rsid w:val="005A65EB"/>
    <w:rsid w:val="005C76BF"/>
    <w:rsid w:val="005D382E"/>
    <w:rsid w:val="005E60D1"/>
    <w:rsid w:val="00605F7B"/>
    <w:rsid w:val="006137E6"/>
    <w:rsid w:val="006301DA"/>
    <w:rsid w:val="006305D6"/>
    <w:rsid w:val="0063197D"/>
    <w:rsid w:val="00635F43"/>
    <w:rsid w:val="00644C08"/>
    <w:rsid w:val="006467BB"/>
    <w:rsid w:val="00650D81"/>
    <w:rsid w:val="00675BB1"/>
    <w:rsid w:val="00683E9C"/>
    <w:rsid w:val="00695C1B"/>
    <w:rsid w:val="006D0F07"/>
    <w:rsid w:val="006D3AC1"/>
    <w:rsid w:val="006F55FF"/>
    <w:rsid w:val="006F7BC7"/>
    <w:rsid w:val="0070452C"/>
    <w:rsid w:val="00705C8E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571A2"/>
    <w:rsid w:val="00760F2E"/>
    <w:rsid w:val="00762E0D"/>
    <w:rsid w:val="00773D5E"/>
    <w:rsid w:val="0077787C"/>
    <w:rsid w:val="007839BA"/>
    <w:rsid w:val="0079432D"/>
    <w:rsid w:val="00796AA0"/>
    <w:rsid w:val="00797F8A"/>
    <w:rsid w:val="007B12E5"/>
    <w:rsid w:val="007B3578"/>
    <w:rsid w:val="007F4E52"/>
    <w:rsid w:val="00806D8E"/>
    <w:rsid w:val="00813055"/>
    <w:rsid w:val="008259DC"/>
    <w:rsid w:val="00832215"/>
    <w:rsid w:val="00840704"/>
    <w:rsid w:val="0084267C"/>
    <w:rsid w:val="00846734"/>
    <w:rsid w:val="00884B96"/>
    <w:rsid w:val="008861AC"/>
    <w:rsid w:val="008871A2"/>
    <w:rsid w:val="00891910"/>
    <w:rsid w:val="0089445D"/>
    <w:rsid w:val="008A68BF"/>
    <w:rsid w:val="008C2AA5"/>
    <w:rsid w:val="008C3F7E"/>
    <w:rsid w:val="008C7C28"/>
    <w:rsid w:val="008D0984"/>
    <w:rsid w:val="008E682A"/>
    <w:rsid w:val="008F04CF"/>
    <w:rsid w:val="008F6521"/>
    <w:rsid w:val="00901108"/>
    <w:rsid w:val="009017A9"/>
    <w:rsid w:val="009017D7"/>
    <w:rsid w:val="009030EA"/>
    <w:rsid w:val="009120FF"/>
    <w:rsid w:val="00916DFD"/>
    <w:rsid w:val="009310EC"/>
    <w:rsid w:val="00933CE5"/>
    <w:rsid w:val="00936994"/>
    <w:rsid w:val="00941873"/>
    <w:rsid w:val="00943413"/>
    <w:rsid w:val="00943F19"/>
    <w:rsid w:val="0094591C"/>
    <w:rsid w:val="00953012"/>
    <w:rsid w:val="0095497E"/>
    <w:rsid w:val="00970832"/>
    <w:rsid w:val="0098341D"/>
    <w:rsid w:val="00983A1A"/>
    <w:rsid w:val="00983FEE"/>
    <w:rsid w:val="0099506E"/>
    <w:rsid w:val="009A0667"/>
    <w:rsid w:val="009B0B56"/>
    <w:rsid w:val="009B56B9"/>
    <w:rsid w:val="009C35B5"/>
    <w:rsid w:val="009F063B"/>
    <w:rsid w:val="009F6A79"/>
    <w:rsid w:val="009F70DD"/>
    <w:rsid w:val="00A1611F"/>
    <w:rsid w:val="00A24E33"/>
    <w:rsid w:val="00A573A8"/>
    <w:rsid w:val="00A77B50"/>
    <w:rsid w:val="00A85481"/>
    <w:rsid w:val="00A9452C"/>
    <w:rsid w:val="00A9569D"/>
    <w:rsid w:val="00A97623"/>
    <w:rsid w:val="00AA1852"/>
    <w:rsid w:val="00AA633C"/>
    <w:rsid w:val="00AA6366"/>
    <w:rsid w:val="00AD0E4C"/>
    <w:rsid w:val="00AD345B"/>
    <w:rsid w:val="00AE3F01"/>
    <w:rsid w:val="00B23CE2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7F00"/>
    <w:rsid w:val="00BC4024"/>
    <w:rsid w:val="00BC5D04"/>
    <w:rsid w:val="00BE2282"/>
    <w:rsid w:val="00BE35B9"/>
    <w:rsid w:val="00BE6EF4"/>
    <w:rsid w:val="00BE7975"/>
    <w:rsid w:val="00BF62F0"/>
    <w:rsid w:val="00C1412B"/>
    <w:rsid w:val="00C2558E"/>
    <w:rsid w:val="00C32E1D"/>
    <w:rsid w:val="00C33EB3"/>
    <w:rsid w:val="00C351F6"/>
    <w:rsid w:val="00C54C30"/>
    <w:rsid w:val="00C745D1"/>
    <w:rsid w:val="00C7560C"/>
    <w:rsid w:val="00C76C3B"/>
    <w:rsid w:val="00CB07ED"/>
    <w:rsid w:val="00CB2A0F"/>
    <w:rsid w:val="00CD0B25"/>
    <w:rsid w:val="00CD1BCE"/>
    <w:rsid w:val="00CD22D5"/>
    <w:rsid w:val="00CE2C61"/>
    <w:rsid w:val="00CE3B8A"/>
    <w:rsid w:val="00CF1B3F"/>
    <w:rsid w:val="00D0524E"/>
    <w:rsid w:val="00D237B3"/>
    <w:rsid w:val="00D329FE"/>
    <w:rsid w:val="00D43857"/>
    <w:rsid w:val="00D53B58"/>
    <w:rsid w:val="00D746A9"/>
    <w:rsid w:val="00D85B0E"/>
    <w:rsid w:val="00D91714"/>
    <w:rsid w:val="00D9296E"/>
    <w:rsid w:val="00DA47D4"/>
    <w:rsid w:val="00DA71FD"/>
    <w:rsid w:val="00DC1249"/>
    <w:rsid w:val="00DC4205"/>
    <w:rsid w:val="00DD2B64"/>
    <w:rsid w:val="00DE0825"/>
    <w:rsid w:val="00DF0116"/>
    <w:rsid w:val="00E03EB2"/>
    <w:rsid w:val="00E05D67"/>
    <w:rsid w:val="00E1685B"/>
    <w:rsid w:val="00E218A8"/>
    <w:rsid w:val="00E32224"/>
    <w:rsid w:val="00E428F8"/>
    <w:rsid w:val="00E510C4"/>
    <w:rsid w:val="00E51953"/>
    <w:rsid w:val="00E6006A"/>
    <w:rsid w:val="00E614E4"/>
    <w:rsid w:val="00E72FB1"/>
    <w:rsid w:val="00E824B9"/>
    <w:rsid w:val="00EA2CB3"/>
    <w:rsid w:val="00EA3DEB"/>
    <w:rsid w:val="00EC1702"/>
    <w:rsid w:val="00EC5EF3"/>
    <w:rsid w:val="00EE7C8F"/>
    <w:rsid w:val="00EF253F"/>
    <w:rsid w:val="00EF599A"/>
    <w:rsid w:val="00EF6792"/>
    <w:rsid w:val="00F05668"/>
    <w:rsid w:val="00F10279"/>
    <w:rsid w:val="00F13D8E"/>
    <w:rsid w:val="00F233AC"/>
    <w:rsid w:val="00F269AD"/>
    <w:rsid w:val="00F3731F"/>
    <w:rsid w:val="00F40C63"/>
    <w:rsid w:val="00F527D7"/>
    <w:rsid w:val="00F52DA6"/>
    <w:rsid w:val="00F70371"/>
    <w:rsid w:val="00F70ED8"/>
    <w:rsid w:val="00F72CEE"/>
    <w:rsid w:val="00F75748"/>
    <w:rsid w:val="00F760CA"/>
    <w:rsid w:val="00F87E04"/>
    <w:rsid w:val="00FB0362"/>
    <w:rsid w:val="00FB1B90"/>
    <w:rsid w:val="00FC2F99"/>
    <w:rsid w:val="00FD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Ind w:w="0" w:type="dxa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Ind w:w="0" w:type="dxa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Ind w:w="0" w:type="dxa"/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Ind w:w="0" w:type="dxa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Ind w:w="0" w:type="dxa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Ind w:w="0" w:type="dxa"/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nesto\Downloads\UPIIZ_PTLL_Minut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03CC8-2086-4A3D-ACBF-2BC20F67F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</Template>
  <TotalTime>11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Ernesto</cp:lastModifiedBy>
  <cp:revision>5</cp:revision>
  <cp:lastPrinted>2009-09-15T23:32:00Z</cp:lastPrinted>
  <dcterms:created xsi:type="dcterms:W3CDTF">2014-10-02T05:46:00Z</dcterms:created>
  <dcterms:modified xsi:type="dcterms:W3CDTF">2014-10-05T18:21:00Z</dcterms:modified>
</cp:coreProperties>
</file>