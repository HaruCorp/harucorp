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UPIIZ1"/>
        <w:tblW w:w="4993" w:type="pct"/>
        <w:tblLook w:val="04A0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AF565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 computo 3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AF5650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06/10/2014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AF565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Haru Corp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AF5650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12:40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E370D6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seguimiento al proyecto.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AF5650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14:10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/>
      </w:tblPr>
      <w:tblGrid>
        <w:gridCol w:w="8046"/>
        <w:gridCol w:w="2142"/>
      </w:tblGrid>
      <w:tr w:rsidR="00477622" w:rsidRPr="00E510C4" w:rsidTr="00810D5E">
        <w:trPr>
          <w:cnfStyle w:val="10000000000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AF5650" w:rsidP="00EF253F">
            <w:pPr>
              <w:jc w:val="left"/>
              <w:rPr>
                <w:rFonts w:ascii="Arial" w:hAnsi="Arial" w:cs="Arial"/>
              </w:rPr>
            </w:pPr>
            <w:r w:rsidRPr="005D03C6">
              <w:rPr>
                <w:rFonts w:ascii="Arial" w:hAnsi="Arial" w:cs="Arial"/>
              </w:rPr>
              <w:t>Ernesto Jacobo Troncoso de la Riva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AF5650" w:rsidP="00EF253F">
            <w:pPr>
              <w:jc w:val="left"/>
              <w:rPr>
                <w:rFonts w:ascii="Arial" w:hAnsi="Arial" w:cs="Arial"/>
              </w:rPr>
            </w:pPr>
            <w:r w:rsidRPr="00AF5650">
              <w:rPr>
                <w:rFonts w:ascii="Arial" w:hAnsi="Arial" w:cs="Arial"/>
              </w:rPr>
              <w:t>Administrador de configuración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AF5650" w:rsidP="00181870">
            <w:pPr>
              <w:jc w:val="left"/>
              <w:rPr>
                <w:rFonts w:ascii="Arial" w:hAnsi="Arial" w:cs="Arial"/>
              </w:rPr>
            </w:pPr>
            <w:r w:rsidRPr="005D03C6">
              <w:rPr>
                <w:rFonts w:ascii="Arial" w:hAnsi="Arial" w:cs="Arial"/>
              </w:rPr>
              <w:t>Abraham Alejandro Torres Gutiérrez</w:t>
            </w:r>
          </w:p>
        </w:tc>
        <w:tc>
          <w:tcPr>
            <w:tcW w:w="1051" w:type="pct"/>
          </w:tcPr>
          <w:p w:rsidR="00477622" w:rsidRPr="00E510C4" w:rsidRDefault="00AF5650" w:rsidP="00181870">
            <w:pPr>
              <w:jc w:val="left"/>
              <w:rPr>
                <w:rFonts w:ascii="Arial" w:hAnsi="Arial" w:cs="Arial"/>
              </w:rPr>
            </w:pPr>
            <w:r w:rsidRPr="00AF5650">
              <w:rPr>
                <w:rFonts w:ascii="Arial" w:hAnsi="Arial" w:cs="Arial"/>
              </w:rPr>
              <w:t>Administrador de planeación</w:t>
            </w:r>
          </w:p>
        </w:tc>
      </w:tr>
      <w:tr w:rsidR="00AF5650" w:rsidRPr="00E510C4" w:rsidTr="003928E4">
        <w:tc>
          <w:tcPr>
            <w:tcW w:w="3949" w:type="pct"/>
          </w:tcPr>
          <w:p w:rsidR="00AF5650" w:rsidRPr="005D03C6" w:rsidRDefault="00AF565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Leslie Coronado Sandoval</w:t>
            </w:r>
          </w:p>
        </w:tc>
        <w:tc>
          <w:tcPr>
            <w:tcW w:w="1051" w:type="pct"/>
          </w:tcPr>
          <w:p w:rsidR="00AF5650" w:rsidRPr="00E510C4" w:rsidRDefault="00AF565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y a</w:t>
            </w:r>
            <w:r w:rsidRPr="00AF5650">
              <w:rPr>
                <w:rFonts w:ascii="Arial" w:hAnsi="Arial" w:cs="Arial"/>
              </w:rPr>
              <w:t>dministrador de calidad</w:t>
            </w:r>
          </w:p>
        </w:tc>
      </w:tr>
      <w:tr w:rsidR="00AF5650" w:rsidRPr="00E510C4" w:rsidTr="003928E4">
        <w:tc>
          <w:tcPr>
            <w:tcW w:w="3949" w:type="pct"/>
          </w:tcPr>
          <w:p w:rsidR="00AF5650" w:rsidRDefault="00AF565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Rafael Gomes Romo</w:t>
            </w:r>
          </w:p>
        </w:tc>
        <w:tc>
          <w:tcPr>
            <w:tcW w:w="1051" w:type="pct"/>
          </w:tcPr>
          <w:p w:rsidR="00AF5650" w:rsidRPr="00E510C4" w:rsidRDefault="00AF5650" w:rsidP="00181870">
            <w:pPr>
              <w:jc w:val="left"/>
              <w:rPr>
                <w:rFonts w:ascii="Arial" w:hAnsi="Arial" w:cs="Arial"/>
              </w:rPr>
            </w:pPr>
            <w:r w:rsidRPr="00AF5650">
              <w:rPr>
                <w:rFonts w:ascii="Arial" w:hAnsi="Arial" w:cs="Arial"/>
              </w:rPr>
              <w:t>Administrador de desarrollo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/>
      </w:tblPr>
      <w:tblGrid>
        <w:gridCol w:w="8046"/>
        <w:gridCol w:w="2142"/>
      </w:tblGrid>
      <w:tr w:rsidR="00477622" w:rsidRPr="00E510C4" w:rsidTr="00810D5E">
        <w:trPr>
          <w:cnfStyle w:val="10000000000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REQUISITOS DE ENTRADA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Quién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466AFD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Tener preparada la agenda y los tiempos de esfuerzos tanto individuales como del equipo. 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466AFD" w:rsidP="00EF253F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AATG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477622" w:rsidP="0018187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477622" w:rsidRPr="00E510C4" w:rsidRDefault="00477622" w:rsidP="00181870">
            <w:pPr>
              <w:jc w:val="left"/>
              <w:rPr>
                <w:rFonts w:ascii="Arial" w:hAnsi="Arial" w:cs="Arial"/>
              </w:rPr>
            </w:pP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/>
      </w:tblPr>
      <w:tblGrid>
        <w:gridCol w:w="1084"/>
        <w:gridCol w:w="1084"/>
        <w:gridCol w:w="1084"/>
        <w:gridCol w:w="5255"/>
        <w:gridCol w:w="1681"/>
      </w:tblGrid>
      <w:tr w:rsidR="00BC4024" w:rsidRPr="00E510C4" w:rsidTr="00810D5E">
        <w:trPr>
          <w:cnfStyle w:val="10000000000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BC4024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AGENDA</w:t>
            </w:r>
          </w:p>
        </w:tc>
      </w:tr>
      <w:tr w:rsidR="00563121" w:rsidRPr="00071E56" w:rsidTr="008A63B7">
        <w:trPr>
          <w:cnfStyle w:val="100000000000"/>
          <w:cantSplit/>
          <w:trHeight w:val="83"/>
          <w:tblHeader/>
        </w:trPr>
        <w:tc>
          <w:tcPr>
            <w:tcW w:w="532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Hora de inicio</w:t>
            </w:r>
          </w:p>
        </w:tc>
        <w:tc>
          <w:tcPr>
            <w:tcW w:w="1064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Tiempo</w:t>
            </w:r>
          </w:p>
        </w:tc>
        <w:tc>
          <w:tcPr>
            <w:tcW w:w="2579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Tema</w:t>
            </w:r>
          </w:p>
        </w:tc>
        <w:tc>
          <w:tcPr>
            <w:tcW w:w="82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Dirige</w:t>
            </w:r>
          </w:p>
        </w:tc>
      </w:tr>
      <w:tr w:rsidR="00563121" w:rsidRPr="00071E56" w:rsidTr="008A63B7">
        <w:trPr>
          <w:cnfStyle w:val="100000000000"/>
          <w:cantSplit/>
          <w:trHeight w:val="269"/>
          <w:tblHeader/>
        </w:trPr>
        <w:tc>
          <w:tcPr>
            <w:tcW w:w="532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Plan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Real</w:t>
            </w:r>
          </w:p>
        </w:tc>
        <w:tc>
          <w:tcPr>
            <w:tcW w:w="2579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FD6C9D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</w:t>
            </w:r>
            <w:r w:rsidR="000A3F3E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0A3F3E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0:10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FD6C9D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0:06</w:t>
            </w:r>
          </w:p>
        </w:tc>
        <w:tc>
          <w:tcPr>
            <w:tcW w:w="2579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agenda y asignación de roles.</w:t>
            </w:r>
          </w:p>
        </w:tc>
        <w:tc>
          <w:tcPr>
            <w:tcW w:w="825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FD6C9D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</w:t>
            </w:r>
            <w:r w:rsidR="000A3F3E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vAlign w:val="center"/>
          </w:tcPr>
          <w:p w:rsidR="008A63B7" w:rsidRPr="00E510C4" w:rsidRDefault="000A3F3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0:00</w:t>
            </w:r>
          </w:p>
        </w:tc>
        <w:tc>
          <w:tcPr>
            <w:tcW w:w="532" w:type="pct"/>
            <w:vAlign w:val="center"/>
          </w:tcPr>
          <w:p w:rsidR="008A63B7" w:rsidRPr="00E510C4" w:rsidRDefault="00FD6C9D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0:00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Revisión de acciones y acuerdos pendientes.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0A3F3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</w:t>
            </w:r>
            <w:r w:rsidR="00FD6C9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vAlign w:val="center"/>
          </w:tcPr>
          <w:p w:rsidR="008A63B7" w:rsidRPr="00E510C4" w:rsidRDefault="000A3F3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0:10</w:t>
            </w:r>
          </w:p>
        </w:tc>
        <w:tc>
          <w:tcPr>
            <w:tcW w:w="532" w:type="pct"/>
            <w:vAlign w:val="center"/>
          </w:tcPr>
          <w:p w:rsidR="008A63B7" w:rsidRPr="00E510C4" w:rsidRDefault="00267E1D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0:05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general del proyecto.</w:t>
            </w:r>
          </w:p>
        </w:tc>
        <w:tc>
          <w:tcPr>
            <w:tcW w:w="825" w:type="pct"/>
            <w:vAlign w:val="center"/>
          </w:tcPr>
          <w:p w:rsidR="008A63B7" w:rsidRPr="008A63B7" w:rsidRDefault="007D79A5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FD6C9D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13:0</w:t>
            </w:r>
            <w:r w:rsidR="000A3F3E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vAlign w:val="center"/>
          </w:tcPr>
          <w:p w:rsidR="008A63B7" w:rsidRPr="00E510C4" w:rsidRDefault="000A3F3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0:30</w:t>
            </w:r>
          </w:p>
        </w:tc>
        <w:tc>
          <w:tcPr>
            <w:tcW w:w="532" w:type="pct"/>
            <w:vAlign w:val="center"/>
          </w:tcPr>
          <w:p w:rsidR="008A63B7" w:rsidRPr="00E510C4" w:rsidRDefault="008A63B7" w:rsidP="007F0E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individual de actividades.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FD6C9D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</w:t>
            </w:r>
            <w:r w:rsidR="000A3F3E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vAlign w:val="center"/>
          </w:tcPr>
          <w:p w:rsidR="008A63B7" w:rsidRPr="00E510C4" w:rsidRDefault="009766F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0:3</w:t>
            </w:r>
            <w:r w:rsidR="000A3F3E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vAlign w:val="center"/>
          </w:tcPr>
          <w:p w:rsidR="008A63B7" w:rsidRPr="00E510C4" w:rsidRDefault="008A63B7" w:rsidP="007F0E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Seguimiento y actualización de riesgos.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9766F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0A3F3E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="000A3F3E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vAlign w:val="center"/>
          </w:tcPr>
          <w:p w:rsidR="008A63B7" w:rsidRPr="00E510C4" w:rsidRDefault="000A3F3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0:05</w:t>
            </w:r>
          </w:p>
        </w:tc>
        <w:tc>
          <w:tcPr>
            <w:tcW w:w="532" w:type="pct"/>
            <w:vAlign w:val="center"/>
          </w:tcPr>
          <w:p w:rsidR="008A63B7" w:rsidRPr="00E510C4" w:rsidRDefault="008A63B7" w:rsidP="007F0E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Asuntos generales.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9766F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14:05</w:t>
            </w:r>
          </w:p>
        </w:tc>
        <w:tc>
          <w:tcPr>
            <w:tcW w:w="532" w:type="pct"/>
            <w:vAlign w:val="center"/>
          </w:tcPr>
          <w:p w:rsidR="008A63B7" w:rsidRPr="00E510C4" w:rsidRDefault="000A3F3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0:05</w:t>
            </w:r>
          </w:p>
        </w:tc>
        <w:tc>
          <w:tcPr>
            <w:tcW w:w="532" w:type="pct"/>
            <w:vAlign w:val="center"/>
          </w:tcPr>
          <w:p w:rsidR="008A63B7" w:rsidRPr="00E510C4" w:rsidRDefault="008A63B7" w:rsidP="007F0E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ac</w:t>
            </w:r>
            <w:bookmarkStart w:id="0" w:name="_GoBack"/>
            <w:bookmarkEnd w:id="0"/>
            <w:r w:rsidRPr="008A63B7">
              <w:rPr>
                <w:rFonts w:ascii="Arial" w:hAnsi="Arial" w:cs="Arial"/>
              </w:rPr>
              <w:t>uerdos y acciones.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  <w:b/>
              </w:rPr>
            </w:pPr>
            <w:r w:rsidRPr="00E510C4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532" w:type="pct"/>
            <w:vAlign w:val="center"/>
          </w:tcPr>
          <w:p w:rsidR="008A63B7" w:rsidRPr="00E510C4" w:rsidRDefault="000A3F3E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1:10</w:t>
            </w:r>
          </w:p>
        </w:tc>
        <w:tc>
          <w:tcPr>
            <w:tcW w:w="532" w:type="pct"/>
            <w:vAlign w:val="center"/>
          </w:tcPr>
          <w:p w:rsidR="008A63B7" w:rsidRPr="00E510C4" w:rsidRDefault="008A63B7" w:rsidP="003928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9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25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810D5E">
        <w:trPr>
          <w:cnfStyle w:val="10000000000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810D5E">
        <w:trPr>
          <w:cnfStyle w:val="10000000000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810D5E">
        <w:trPr>
          <w:cnfStyle w:val="10000000000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810D5E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466AFD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 xml:space="preserve">Preparar todo lo necesario </w:t>
            </w:r>
            <w:r w:rsidR="00CD5629">
              <w:rPr>
                <w:rFonts w:ascii="Arial" w:hAnsi="Arial" w:cs="Arial"/>
              </w:rPr>
              <w:t>para la junta de estatus.</w:t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CD5629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AATG</w:t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CD5629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16/10/2014</w:t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7178A1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1"/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9F70DD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CD5629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Preguntar al profesor si se van a programar servlets o no </w:t>
            </w:r>
          </w:p>
        </w:tc>
        <w:tc>
          <w:tcPr>
            <w:tcW w:w="835" w:type="pct"/>
            <w:vAlign w:val="center"/>
          </w:tcPr>
          <w:p w:rsidR="004B113D" w:rsidRPr="00E510C4" w:rsidRDefault="00CD5629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EJTR</w:t>
            </w:r>
          </w:p>
        </w:tc>
        <w:tc>
          <w:tcPr>
            <w:tcW w:w="765" w:type="pct"/>
            <w:vAlign w:val="center"/>
          </w:tcPr>
          <w:p w:rsidR="004B113D" w:rsidRPr="00E510C4" w:rsidRDefault="00CD5629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07/10/2014</w:t>
            </w:r>
          </w:p>
        </w:tc>
        <w:tc>
          <w:tcPr>
            <w:tcW w:w="417" w:type="pct"/>
            <w:vAlign w:val="center"/>
          </w:tcPr>
          <w:p w:rsidR="004B113D" w:rsidRPr="00E510C4" w:rsidRDefault="007178A1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CD5629" w:rsidRPr="00E510C4" w:rsidTr="00071E56">
        <w:trPr>
          <w:cantSplit/>
        </w:trPr>
        <w:tc>
          <w:tcPr>
            <w:tcW w:w="2210" w:type="pct"/>
            <w:vAlign w:val="center"/>
          </w:tcPr>
          <w:p w:rsidR="00CD5629" w:rsidRPr="00E510C4" w:rsidRDefault="00D911A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Organizar mediante dropox con carpetas de archivos generales e individuales todo lo realizado hasta ahora. </w:t>
            </w:r>
          </w:p>
        </w:tc>
        <w:tc>
          <w:tcPr>
            <w:tcW w:w="835" w:type="pct"/>
            <w:vAlign w:val="center"/>
          </w:tcPr>
          <w:p w:rsidR="00CD5629" w:rsidRPr="00E510C4" w:rsidRDefault="00D911A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EJTR</w:t>
            </w:r>
          </w:p>
        </w:tc>
        <w:tc>
          <w:tcPr>
            <w:tcW w:w="765" w:type="pct"/>
            <w:vAlign w:val="center"/>
          </w:tcPr>
          <w:p w:rsidR="00CD5629" w:rsidRPr="00E510C4" w:rsidRDefault="00D911AF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11/10/2014</w:t>
            </w:r>
          </w:p>
        </w:tc>
        <w:tc>
          <w:tcPr>
            <w:tcW w:w="417" w:type="pct"/>
            <w:vAlign w:val="center"/>
          </w:tcPr>
          <w:p w:rsidR="00CD5629" w:rsidRPr="00E510C4" w:rsidRDefault="00CD5629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CD5629" w:rsidRPr="00E510C4" w:rsidRDefault="00CD5629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D911AF" w:rsidRPr="00E510C4" w:rsidTr="00071E56">
        <w:trPr>
          <w:cantSplit/>
        </w:trPr>
        <w:tc>
          <w:tcPr>
            <w:tcW w:w="2210" w:type="pct"/>
            <w:vAlign w:val="center"/>
          </w:tcPr>
          <w:p w:rsidR="00D911AF" w:rsidRDefault="00D911A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Revisar todo lo que se </w:t>
            </w:r>
            <w:r w:rsidR="00561A9A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a realizado hasta ahora</w:t>
            </w:r>
            <w:r w:rsidR="00561A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35" w:type="pct"/>
            <w:vAlign w:val="center"/>
          </w:tcPr>
          <w:p w:rsidR="00D911AF" w:rsidRDefault="00D911A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LCS</w:t>
            </w:r>
          </w:p>
        </w:tc>
        <w:tc>
          <w:tcPr>
            <w:tcW w:w="765" w:type="pct"/>
            <w:vAlign w:val="center"/>
          </w:tcPr>
          <w:p w:rsidR="00D911AF" w:rsidRDefault="00D911AF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11/10/2014</w:t>
            </w:r>
          </w:p>
        </w:tc>
        <w:tc>
          <w:tcPr>
            <w:tcW w:w="417" w:type="pct"/>
            <w:vAlign w:val="center"/>
          </w:tcPr>
          <w:p w:rsidR="00D911AF" w:rsidRPr="00E510C4" w:rsidRDefault="00D911AF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D911AF" w:rsidRPr="00E510C4" w:rsidRDefault="00D911AF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D911AF" w:rsidRPr="00E510C4" w:rsidTr="00071E56">
        <w:trPr>
          <w:cantSplit/>
        </w:trPr>
        <w:tc>
          <w:tcPr>
            <w:tcW w:w="2210" w:type="pct"/>
            <w:vAlign w:val="center"/>
          </w:tcPr>
          <w:p w:rsidR="00D911AF" w:rsidRDefault="00D911A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Definir el IDE de desarrollo en cuestión a los lenguajes que se utilizaran </w:t>
            </w:r>
          </w:p>
        </w:tc>
        <w:tc>
          <w:tcPr>
            <w:tcW w:w="835" w:type="pct"/>
            <w:vAlign w:val="center"/>
          </w:tcPr>
          <w:p w:rsidR="00D911AF" w:rsidRDefault="00D911A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EJTR</w:t>
            </w:r>
          </w:p>
        </w:tc>
        <w:tc>
          <w:tcPr>
            <w:tcW w:w="765" w:type="pct"/>
            <w:vAlign w:val="center"/>
          </w:tcPr>
          <w:p w:rsidR="00D911AF" w:rsidRDefault="00D911AF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10/10/2014</w:t>
            </w:r>
          </w:p>
        </w:tc>
        <w:tc>
          <w:tcPr>
            <w:tcW w:w="417" w:type="pct"/>
            <w:vAlign w:val="center"/>
          </w:tcPr>
          <w:p w:rsidR="00D911AF" w:rsidRPr="00E510C4" w:rsidRDefault="00D911AF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D911AF" w:rsidRPr="00E510C4" w:rsidRDefault="00D911AF" w:rsidP="00071E5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/>
      </w:tblPr>
      <w:tblGrid>
        <w:gridCol w:w="7906"/>
        <w:gridCol w:w="2282"/>
      </w:tblGrid>
      <w:tr w:rsidR="001163F0" w:rsidRPr="00E510C4" w:rsidTr="00810D5E">
        <w:trPr>
          <w:cnfStyle w:val="10000000000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810D5E">
        <w:trPr>
          <w:cnfStyle w:val="10000000000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810D5E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D911A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Dedicar el doble de tiempo hasta ponernos al corriente con lo establecido en el plan.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D911AF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RGR, AATG</w:t>
            </w:r>
          </w:p>
        </w:tc>
      </w:tr>
      <w:tr w:rsidR="001163F0" w:rsidRPr="00E510C4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DD5814" w:rsidP="008C45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el trabajo que se tiene retrasado para </w:t>
            </w:r>
            <w:r w:rsidR="008C4502">
              <w:rPr>
                <w:rFonts w:ascii="Arial" w:hAnsi="Arial" w:cs="Arial"/>
              </w:rPr>
              <w:t>antes de la próxima junta de estatus.</w:t>
            </w:r>
          </w:p>
        </w:tc>
        <w:tc>
          <w:tcPr>
            <w:tcW w:w="1120" w:type="pct"/>
            <w:vAlign w:val="center"/>
          </w:tcPr>
          <w:p w:rsidR="001163F0" w:rsidRPr="00E510C4" w:rsidRDefault="00DD5814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LCS</w:t>
            </w:r>
          </w:p>
        </w:tc>
      </w:tr>
      <w:tr w:rsidR="00DD5814" w:rsidRPr="00E510C4" w:rsidTr="00071E56">
        <w:trPr>
          <w:cantSplit/>
        </w:trPr>
        <w:tc>
          <w:tcPr>
            <w:tcW w:w="3880" w:type="pct"/>
            <w:vAlign w:val="center"/>
          </w:tcPr>
          <w:p w:rsidR="00DD5814" w:rsidRDefault="00DD5814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marcar una actividad como completada hasta que sea verificada por el administrador de calidad. </w:t>
            </w:r>
          </w:p>
        </w:tc>
        <w:tc>
          <w:tcPr>
            <w:tcW w:w="1120" w:type="pct"/>
            <w:vAlign w:val="center"/>
          </w:tcPr>
          <w:p w:rsidR="00DD5814" w:rsidRDefault="00DD5814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LCS</w:t>
            </w: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/>
      </w:tblPr>
      <w:tblGrid>
        <w:gridCol w:w="10188"/>
      </w:tblGrid>
      <w:tr w:rsidR="001163F0" w:rsidRPr="00E510C4" w:rsidTr="00253E62">
        <w:trPr>
          <w:cnfStyle w:val="10000000000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1163F0" w:rsidRPr="00E510C4" w:rsidRDefault="007C2FD9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vio que no hemos avanzado en el proyecto, ya  que no hemos trabajado lo planeado debido a que no se tenían los requerimientos necesarios para poder iniciar a trabajar, ya que la junta con nuestro cliente se retrasó</w:t>
            </w:r>
            <w:r w:rsidR="00561A9A">
              <w:rPr>
                <w:rFonts w:ascii="Arial" w:hAnsi="Arial" w:cs="Arial"/>
              </w:rPr>
              <w:t xml:space="preserve"> en 2 ocasiones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</w:tbl>
    <w:p w:rsidR="00D802FA" w:rsidRPr="00E510C4" w:rsidRDefault="00D802FA" w:rsidP="004411FC">
      <w:pPr>
        <w:rPr>
          <w:rFonts w:ascii="Arial" w:hAnsi="Arial" w:cs="Arial"/>
        </w:rPr>
      </w:pPr>
    </w:p>
    <w:sectPr w:rsidR="00D802FA" w:rsidRPr="00E510C4" w:rsidSect="00253E62">
      <w:headerReference w:type="default" r:id="rId8"/>
      <w:footerReference w:type="default" r:id="rId9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4A2" w:rsidRDefault="008D64A2">
      <w:r>
        <w:separator/>
      </w:r>
    </w:p>
  </w:endnote>
  <w:endnote w:type="continuationSeparator" w:id="1">
    <w:p w:rsidR="008D64A2" w:rsidRDefault="008D6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7B3578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071E56">
            <w:rPr>
              <w:rFonts w:ascii="Arial" w:hAnsi="Arial" w:cs="Arial"/>
              <w:sz w:val="20"/>
              <w:szCs w:val="20"/>
            </w:rPr>
            <w:t>[Nombre del proyecto]</w:t>
          </w:r>
        </w:p>
      </w:tc>
      <w:tc>
        <w:tcPr>
          <w:tcW w:w="5056" w:type="dxa"/>
          <w:vAlign w:val="center"/>
        </w:tcPr>
        <w:p w:rsidR="002875A0" w:rsidRPr="00071E56" w:rsidRDefault="007178A1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8C4502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8C4502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370D6">
            <w:rPr>
              <w:rFonts w:ascii="Arial" w:hAnsi="Arial" w:cs="Arial"/>
              <w:sz w:val="12"/>
              <w:szCs w:val="20"/>
            </w:rPr>
            <w:t>ptll.</w:t>
          </w:r>
          <w:r w:rsidR="00E370D6">
            <w:rPr>
              <w:rFonts w:ascii="Arial" w:hAnsi="Arial" w:cs="Arial"/>
              <w:sz w:val="12"/>
              <w:szCs w:val="20"/>
            </w:rPr>
            <w:t>1.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  <w:r w:rsidR="006137E6" w:rsidRPr="00E370D6">
            <w:rPr>
              <w:rFonts w:ascii="Arial" w:hAnsi="Arial" w:cs="Arial"/>
              <w:sz w:val="12"/>
              <w:szCs w:val="20"/>
            </w:rPr>
            <w:t>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4A2" w:rsidRDefault="008D64A2">
      <w:r>
        <w:separator/>
      </w:r>
    </w:p>
  </w:footnote>
  <w:footnote w:type="continuationSeparator" w:id="1">
    <w:p w:rsidR="008D64A2" w:rsidRDefault="008D6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campusZacatecas</w:t>
          </w:r>
        </w:p>
        <w:p w:rsidR="00270E84" w:rsidRPr="00270E84" w:rsidRDefault="00134228" w:rsidP="0013422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Centro de Desarrollo de Software</w:t>
          </w:r>
        </w:p>
        <w:p w:rsidR="00270E84" w:rsidRDefault="00270E84" w:rsidP="00E370D6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 xml:space="preserve">Minuta de junta de </w:t>
          </w:r>
          <w:r w:rsidR="00E370D6">
            <w:rPr>
              <w:rFonts w:ascii="Arial" w:hAnsi="Arial" w:cs="Arial"/>
              <w:sz w:val="20"/>
              <w:szCs w:val="20"/>
              <w:lang w:val="es-ES"/>
            </w:rPr>
            <w:t>estatus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A3F3E"/>
    <w:rsid w:val="000069FF"/>
    <w:rsid w:val="00017855"/>
    <w:rsid w:val="000225B5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A3F3E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05DC"/>
    <w:rsid w:val="00114A47"/>
    <w:rsid w:val="001163F0"/>
    <w:rsid w:val="00122B02"/>
    <w:rsid w:val="001272FE"/>
    <w:rsid w:val="00134228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C50CC"/>
    <w:rsid w:val="001C610E"/>
    <w:rsid w:val="001E525A"/>
    <w:rsid w:val="001E6A14"/>
    <w:rsid w:val="001F0E79"/>
    <w:rsid w:val="00201169"/>
    <w:rsid w:val="00253E62"/>
    <w:rsid w:val="0026011B"/>
    <w:rsid w:val="00262215"/>
    <w:rsid w:val="0026238F"/>
    <w:rsid w:val="00267E1D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40688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067AB"/>
    <w:rsid w:val="0041517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66AFD"/>
    <w:rsid w:val="00476195"/>
    <w:rsid w:val="00477622"/>
    <w:rsid w:val="00481FB2"/>
    <w:rsid w:val="00486D18"/>
    <w:rsid w:val="00491461"/>
    <w:rsid w:val="004933FE"/>
    <w:rsid w:val="004B113D"/>
    <w:rsid w:val="004C5788"/>
    <w:rsid w:val="004D0CC1"/>
    <w:rsid w:val="004D1273"/>
    <w:rsid w:val="004D7918"/>
    <w:rsid w:val="00511173"/>
    <w:rsid w:val="00513ADE"/>
    <w:rsid w:val="00515DE8"/>
    <w:rsid w:val="0052426E"/>
    <w:rsid w:val="00536016"/>
    <w:rsid w:val="00550AD1"/>
    <w:rsid w:val="00555B22"/>
    <w:rsid w:val="005578FA"/>
    <w:rsid w:val="00561A9A"/>
    <w:rsid w:val="00563121"/>
    <w:rsid w:val="0056400C"/>
    <w:rsid w:val="005666B9"/>
    <w:rsid w:val="00580B2A"/>
    <w:rsid w:val="0058142D"/>
    <w:rsid w:val="0058485C"/>
    <w:rsid w:val="005A65EB"/>
    <w:rsid w:val="005D382E"/>
    <w:rsid w:val="005D4E78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75BB1"/>
    <w:rsid w:val="00683E9C"/>
    <w:rsid w:val="00695C1B"/>
    <w:rsid w:val="006B61E0"/>
    <w:rsid w:val="006D0F07"/>
    <w:rsid w:val="006D3AC1"/>
    <w:rsid w:val="006F55FF"/>
    <w:rsid w:val="006F7BC7"/>
    <w:rsid w:val="0070452C"/>
    <w:rsid w:val="00705C8E"/>
    <w:rsid w:val="0071118B"/>
    <w:rsid w:val="0071270C"/>
    <w:rsid w:val="007178A1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C2FD9"/>
    <w:rsid w:val="007D79A5"/>
    <w:rsid w:val="007F4E52"/>
    <w:rsid w:val="00810D5E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3B7"/>
    <w:rsid w:val="008A68BF"/>
    <w:rsid w:val="008C2AA5"/>
    <w:rsid w:val="008C3F7E"/>
    <w:rsid w:val="008C4502"/>
    <w:rsid w:val="008C7C28"/>
    <w:rsid w:val="008D0984"/>
    <w:rsid w:val="008D64A2"/>
    <w:rsid w:val="008E682A"/>
    <w:rsid w:val="008F04CF"/>
    <w:rsid w:val="008F6521"/>
    <w:rsid w:val="009017A9"/>
    <w:rsid w:val="009017D7"/>
    <w:rsid w:val="009030EA"/>
    <w:rsid w:val="009120FF"/>
    <w:rsid w:val="00916DFD"/>
    <w:rsid w:val="009310EC"/>
    <w:rsid w:val="00933CE5"/>
    <w:rsid w:val="00941873"/>
    <w:rsid w:val="00943413"/>
    <w:rsid w:val="00943F19"/>
    <w:rsid w:val="0094591C"/>
    <w:rsid w:val="00953012"/>
    <w:rsid w:val="00970832"/>
    <w:rsid w:val="009766FE"/>
    <w:rsid w:val="00983FEE"/>
    <w:rsid w:val="0099506E"/>
    <w:rsid w:val="009A0667"/>
    <w:rsid w:val="009B56B9"/>
    <w:rsid w:val="009C35B5"/>
    <w:rsid w:val="009E41FD"/>
    <w:rsid w:val="009F063B"/>
    <w:rsid w:val="009F6A79"/>
    <w:rsid w:val="009F70DD"/>
    <w:rsid w:val="00A1611F"/>
    <w:rsid w:val="00A573A8"/>
    <w:rsid w:val="00A77B50"/>
    <w:rsid w:val="00A85481"/>
    <w:rsid w:val="00A9452C"/>
    <w:rsid w:val="00A9569D"/>
    <w:rsid w:val="00A97623"/>
    <w:rsid w:val="00AA1852"/>
    <w:rsid w:val="00AA633C"/>
    <w:rsid w:val="00AA6366"/>
    <w:rsid w:val="00AD0E4C"/>
    <w:rsid w:val="00AD32A7"/>
    <w:rsid w:val="00AD345B"/>
    <w:rsid w:val="00AE3F01"/>
    <w:rsid w:val="00AF5650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1FF5"/>
    <w:rsid w:val="00C54C30"/>
    <w:rsid w:val="00C745D1"/>
    <w:rsid w:val="00C76C3B"/>
    <w:rsid w:val="00CB07ED"/>
    <w:rsid w:val="00CB2A0F"/>
    <w:rsid w:val="00CD0B25"/>
    <w:rsid w:val="00CD22D5"/>
    <w:rsid w:val="00CD5629"/>
    <w:rsid w:val="00CE2C61"/>
    <w:rsid w:val="00CE3B8A"/>
    <w:rsid w:val="00CF1B3F"/>
    <w:rsid w:val="00D0524E"/>
    <w:rsid w:val="00D237B3"/>
    <w:rsid w:val="00D329FE"/>
    <w:rsid w:val="00D43857"/>
    <w:rsid w:val="00D53B58"/>
    <w:rsid w:val="00D746A9"/>
    <w:rsid w:val="00D802FA"/>
    <w:rsid w:val="00D85B0E"/>
    <w:rsid w:val="00D911AF"/>
    <w:rsid w:val="00D91714"/>
    <w:rsid w:val="00D9296E"/>
    <w:rsid w:val="00DA47D4"/>
    <w:rsid w:val="00DA71FD"/>
    <w:rsid w:val="00DC1249"/>
    <w:rsid w:val="00DC4205"/>
    <w:rsid w:val="00DD5814"/>
    <w:rsid w:val="00DE0825"/>
    <w:rsid w:val="00DF0116"/>
    <w:rsid w:val="00E03EB2"/>
    <w:rsid w:val="00E05D67"/>
    <w:rsid w:val="00E1685B"/>
    <w:rsid w:val="00E218A8"/>
    <w:rsid w:val="00E32224"/>
    <w:rsid w:val="00E370D6"/>
    <w:rsid w:val="00E428F8"/>
    <w:rsid w:val="00E510C4"/>
    <w:rsid w:val="00E51953"/>
    <w:rsid w:val="00E6006A"/>
    <w:rsid w:val="00E614E4"/>
    <w:rsid w:val="00E72FB1"/>
    <w:rsid w:val="00EA3DEB"/>
    <w:rsid w:val="00EC1702"/>
    <w:rsid w:val="00EC5EF3"/>
    <w:rsid w:val="00EF253F"/>
    <w:rsid w:val="00EF599A"/>
    <w:rsid w:val="00F05668"/>
    <w:rsid w:val="00F10279"/>
    <w:rsid w:val="00F13D8E"/>
    <w:rsid w:val="00F233AC"/>
    <w:rsid w:val="00F269AD"/>
    <w:rsid w:val="00F3731F"/>
    <w:rsid w:val="00F40C63"/>
    <w:rsid w:val="00F527D7"/>
    <w:rsid w:val="00F70371"/>
    <w:rsid w:val="00F70ED8"/>
    <w:rsid w:val="00F72CEE"/>
    <w:rsid w:val="00F75748"/>
    <w:rsid w:val="00F760CA"/>
    <w:rsid w:val="00F87E04"/>
    <w:rsid w:val="00FB0362"/>
    <w:rsid w:val="00FB1B90"/>
    <w:rsid w:val="00FC2F99"/>
    <w:rsid w:val="00FD18FE"/>
    <w:rsid w:val="00FD6C9D"/>
    <w:rsid w:val="00FF2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Ind w:w="0" w:type="dxa"/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ownloads\UPIIZ_PTLL_MinutaJuntaDeEstatu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9680C-09E0-4EB8-90F8-494DA48EC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UPIIZ_PTLL_MinutaJuntaDeEstatus.dotx</Template>
  <TotalTime>32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2190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USUARIO</cp:lastModifiedBy>
  <cp:revision>5</cp:revision>
  <cp:lastPrinted>2009-09-15T23:32:00Z</cp:lastPrinted>
  <dcterms:created xsi:type="dcterms:W3CDTF">2014-10-07T15:55:00Z</dcterms:created>
  <dcterms:modified xsi:type="dcterms:W3CDTF">2014-10-07T16:27:00Z</dcterms:modified>
</cp:coreProperties>
</file>